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97F6617" w14:textId="77777777" w:rsidTr="006E00D5">
        <w:trPr>
          <w:trHeight w:hRule="exact" w:val="10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FA7A34F" w14:textId="6B7DCBB3" w:rsidR="00692703" w:rsidRPr="00CF1A49" w:rsidRDefault="00C51055" w:rsidP="00913946">
            <w:pPr>
              <w:pStyle w:val="Title"/>
            </w:pPr>
            <w:r>
              <w:t>Jessica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Miller</w:t>
            </w:r>
          </w:p>
          <w:p w14:paraId="730994E8" w14:textId="61AD5414" w:rsidR="00692703" w:rsidRPr="003012B4" w:rsidRDefault="00517E9D" w:rsidP="009147F7">
            <w:pPr>
              <w:pStyle w:val="ContactInfoEmphasis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Jessica-Louis.com</w:t>
            </w:r>
            <w:r w:rsidR="003012B4" w:rsidRPr="003012B4">
              <w:rPr>
                <w:sz w:val="20"/>
                <w:szCs w:val="20"/>
              </w:rPr>
              <w:t xml:space="preserve"> | </w:t>
            </w:r>
            <w:r w:rsidR="009147F7" w:rsidRPr="001939E1">
              <w:rPr>
                <w:noProof/>
                <w:position w:val="-4"/>
                <w:sz w:val="20"/>
                <w:szCs w:val="20"/>
              </w:rPr>
              <w:drawing>
                <wp:inline distT="0" distB="0" distL="0" distR="0" wp14:anchorId="6F517821" wp14:editId="2A809576">
                  <wp:extent cx="104775" cy="104775"/>
                  <wp:effectExtent l="0" t="0" r="9525" b="9525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12B4" w:rsidRPr="003012B4">
              <w:rPr>
                <w:sz w:val="20"/>
                <w:szCs w:val="20"/>
              </w:rPr>
              <w:t xml:space="preserve"> </w:t>
            </w:r>
            <w:proofErr w:type="spellStart"/>
            <w:r w:rsidR="009C0135" w:rsidRPr="003012B4">
              <w:rPr>
                <w:sz w:val="20"/>
                <w:szCs w:val="20"/>
              </w:rPr>
              <w:t>jessica</w:t>
            </w:r>
            <w:proofErr w:type="spellEnd"/>
            <w:r w:rsidR="009C0135" w:rsidRPr="003012B4">
              <w:rPr>
                <w:sz w:val="20"/>
                <w:szCs w:val="20"/>
              </w:rPr>
              <w:t>-</w:t>
            </w:r>
            <w:proofErr w:type="spellStart"/>
            <w:r w:rsidR="009C0135" w:rsidRPr="003012B4">
              <w:rPr>
                <w:sz w:val="20"/>
                <w:szCs w:val="20"/>
              </w:rPr>
              <w:t>renae</w:t>
            </w:r>
            <w:proofErr w:type="spellEnd"/>
            <w:r w:rsidR="009C0135" w:rsidRPr="003012B4">
              <w:rPr>
                <w:sz w:val="20"/>
                <w:szCs w:val="20"/>
              </w:rPr>
              <w:t>-miller</w:t>
            </w:r>
            <w:r w:rsidR="00692703" w:rsidRPr="003012B4">
              <w:rPr>
                <w:sz w:val="20"/>
                <w:szCs w:val="20"/>
              </w:rPr>
              <w:t xml:space="preserve"> </w:t>
            </w:r>
            <w:r w:rsidR="003012B4" w:rsidRPr="003012B4">
              <w:rPr>
                <w:sz w:val="20"/>
                <w:szCs w:val="20"/>
              </w:rPr>
              <w:t>|</w:t>
            </w:r>
            <w:r w:rsidR="001939E1">
              <w:rPr>
                <w:sz w:val="20"/>
                <w:szCs w:val="20"/>
              </w:rPr>
              <w:t xml:space="preserve"> </w:t>
            </w:r>
            <w:r w:rsidR="009147F7" w:rsidRPr="001939E1">
              <w:rPr>
                <w:noProof/>
                <w:position w:val="-4"/>
                <w:sz w:val="20"/>
                <w:szCs w:val="20"/>
              </w:rPr>
              <w:drawing>
                <wp:inline distT="0" distB="0" distL="0" distR="0" wp14:anchorId="226A0179" wp14:editId="3FBF6F2E">
                  <wp:extent cx="123825" cy="123825"/>
                  <wp:effectExtent l="0" t="0" r="9525" b="9525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47F7">
              <w:rPr>
                <w:sz w:val="20"/>
                <w:szCs w:val="20"/>
              </w:rPr>
              <w:t xml:space="preserve"> </w:t>
            </w:r>
            <w:r w:rsidR="003012B4" w:rsidRPr="003012B4">
              <w:rPr>
                <w:sz w:val="20"/>
                <w:szCs w:val="20"/>
              </w:rPr>
              <w:t>jrlouis21</w:t>
            </w:r>
          </w:p>
          <w:p w14:paraId="2C7C596D" w14:textId="1C0B27FB" w:rsidR="003012B4" w:rsidRPr="00CF1A49" w:rsidRDefault="003012B4" w:rsidP="00913946">
            <w:pPr>
              <w:pStyle w:val="ContactInfoEmphasis"/>
              <w:contextualSpacing w:val="0"/>
            </w:pPr>
          </w:p>
        </w:tc>
      </w:tr>
      <w:tr w:rsidR="009571D8" w:rsidRPr="00CF1A49" w14:paraId="29E4B318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D8AC1BECEAD64B6E8D741038EF96E27C"/>
              </w:placeholder>
              <w:temporary/>
              <w:showingPlcHdr/>
              <w15:appearance w15:val="hidden"/>
            </w:sdtPr>
            <w:sdtEndPr/>
            <w:sdtContent>
              <w:p w14:paraId="0C4C1EE6" w14:textId="77777777" w:rsidR="00F45FFC" w:rsidRPr="00CF1A49" w:rsidRDefault="00F45FFC" w:rsidP="003012B4">
                <w:pPr>
                  <w:pStyle w:val="Heading1"/>
                  <w:outlineLvl w:val="0"/>
                </w:pPr>
                <w:r w:rsidRPr="003012B4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3240"/>
              <w:gridCol w:w="2728"/>
              <w:gridCol w:w="3392"/>
            </w:tblGrid>
            <w:tr w:rsidR="00F45FFC" w:rsidRPr="006E1507" w14:paraId="1510E8A2" w14:textId="77777777" w:rsidTr="00216D3F">
              <w:tc>
                <w:tcPr>
                  <w:tcW w:w="3240" w:type="dxa"/>
                </w:tcPr>
                <w:p w14:paraId="5F4A080A" w14:textId="77777777" w:rsidR="00F45FFC" w:rsidRPr="006E1507" w:rsidRDefault="00F45FFC" w:rsidP="00F45FFC">
                  <w:pPr>
                    <w:pStyle w:val="ListBullet"/>
                    <w:contextualSpacing w:val="0"/>
                  </w:pPr>
                  <w:r>
                    <w:t>Python</w:t>
                  </w:r>
                </w:p>
                <w:p w14:paraId="36234119" w14:textId="77777777" w:rsidR="00F45FFC" w:rsidRDefault="00F45FFC" w:rsidP="00F45FFC">
                  <w:pPr>
                    <w:pStyle w:val="ListBullet"/>
                    <w:contextualSpacing w:val="0"/>
                  </w:pPr>
                  <w:r>
                    <w:t>Flask</w:t>
                  </w:r>
                </w:p>
                <w:p w14:paraId="01853148" w14:textId="77777777" w:rsidR="00F45FFC" w:rsidRDefault="00F45FFC" w:rsidP="00F45FFC">
                  <w:pPr>
                    <w:pStyle w:val="ListBullet"/>
                    <w:contextualSpacing w:val="0"/>
                  </w:pPr>
                  <w:r>
                    <w:t>CSS</w:t>
                  </w:r>
                </w:p>
                <w:p w14:paraId="6DC0386C" w14:textId="77777777" w:rsidR="00F45FFC" w:rsidRDefault="00F45FFC" w:rsidP="00F45FFC">
                  <w:pPr>
                    <w:pStyle w:val="ListBullet"/>
                    <w:contextualSpacing w:val="0"/>
                  </w:pPr>
                  <w:r>
                    <w:t>Express.js</w:t>
                  </w:r>
                </w:p>
                <w:p w14:paraId="6F827290" w14:textId="77777777" w:rsidR="00F45FFC" w:rsidRDefault="00F45FFC" w:rsidP="00F45FFC">
                  <w:pPr>
                    <w:pStyle w:val="ListBullet"/>
                    <w:contextualSpacing w:val="0"/>
                  </w:pPr>
                  <w:r>
                    <w:t>jQuery</w:t>
                  </w:r>
                </w:p>
                <w:p w14:paraId="024179F4" w14:textId="57408A6B" w:rsidR="00034ED4" w:rsidRPr="006E1507" w:rsidRDefault="00034ED4" w:rsidP="00F45FFC">
                  <w:pPr>
                    <w:pStyle w:val="ListBullet"/>
                    <w:contextualSpacing w:val="0"/>
                  </w:pPr>
                  <w:r>
                    <w:t>Networking</w:t>
                  </w:r>
                </w:p>
              </w:tc>
              <w:tc>
                <w:tcPr>
                  <w:tcW w:w="2728" w:type="dxa"/>
                </w:tcPr>
                <w:p w14:paraId="24F04841" w14:textId="77777777" w:rsidR="00F45FFC" w:rsidRDefault="00F45FFC" w:rsidP="00F45FFC">
                  <w:pPr>
                    <w:pStyle w:val="ListBullet"/>
                  </w:pPr>
                  <w:r>
                    <w:t>Jenkins</w:t>
                  </w:r>
                </w:p>
                <w:p w14:paraId="3110AB73" w14:textId="77777777" w:rsidR="00F45FFC" w:rsidRDefault="00F45FFC" w:rsidP="00F45FFC">
                  <w:pPr>
                    <w:pStyle w:val="ListBullet"/>
                  </w:pPr>
                  <w:r>
                    <w:t>Git/Gitlab/</w:t>
                  </w:r>
                  <w:proofErr w:type="spellStart"/>
                  <w:r>
                    <w:t>Github</w:t>
                  </w:r>
                  <w:proofErr w:type="spellEnd"/>
                </w:p>
                <w:p w14:paraId="678E3058" w14:textId="77777777" w:rsidR="00F45FFC" w:rsidRDefault="00F45FFC" w:rsidP="00F45FFC">
                  <w:pPr>
                    <w:pStyle w:val="ListBullet"/>
                  </w:pPr>
                  <w:r>
                    <w:t>MySQL</w:t>
                  </w:r>
                </w:p>
                <w:p w14:paraId="54E18A71" w14:textId="77777777" w:rsidR="00F45FFC" w:rsidRDefault="00F45FFC" w:rsidP="00F45FFC">
                  <w:pPr>
                    <w:pStyle w:val="ListBullet"/>
                  </w:pPr>
                  <w:r>
                    <w:t>Oracle SQL</w:t>
                  </w:r>
                </w:p>
                <w:p w14:paraId="5D363AFA" w14:textId="77777777" w:rsidR="00F45FFC" w:rsidRDefault="00F45FFC" w:rsidP="00F45FFC">
                  <w:pPr>
                    <w:pStyle w:val="ListBullet"/>
                  </w:pPr>
                  <w:r>
                    <w:t>Semantic UI</w:t>
                  </w:r>
                </w:p>
                <w:p w14:paraId="6B88EF29" w14:textId="37591777" w:rsidR="00034ED4" w:rsidRDefault="00034ED4" w:rsidP="00F45FFC">
                  <w:pPr>
                    <w:pStyle w:val="ListBullet"/>
                  </w:pPr>
                  <w:r>
                    <w:t>Juniper/Junos</w:t>
                  </w:r>
                </w:p>
              </w:tc>
              <w:tc>
                <w:tcPr>
                  <w:tcW w:w="3392" w:type="dxa"/>
                  <w:tcMar>
                    <w:left w:w="360" w:type="dxa"/>
                  </w:tcMar>
                </w:tcPr>
                <w:p w14:paraId="7F4BD720" w14:textId="77777777" w:rsidR="00F45FFC" w:rsidRDefault="00F45FFC" w:rsidP="00F45FFC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1B88E1BC" w14:textId="77777777" w:rsidR="00F45FFC" w:rsidRDefault="00F45FFC" w:rsidP="00F45FFC">
                  <w:pPr>
                    <w:pStyle w:val="ListBullet"/>
                    <w:contextualSpacing w:val="0"/>
                  </w:pPr>
                  <w:r>
                    <w:t>Node.js</w:t>
                  </w:r>
                </w:p>
                <w:p w14:paraId="6D48AD8E" w14:textId="77777777" w:rsidR="00F45FFC" w:rsidRDefault="00F45FFC" w:rsidP="00F45FFC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18370CA3" w14:textId="77777777" w:rsidR="00F45FFC" w:rsidRDefault="00F45FFC" w:rsidP="00F45FFC">
                  <w:pPr>
                    <w:pStyle w:val="ListBullet"/>
                    <w:contextualSpacing w:val="0"/>
                  </w:pPr>
                  <w:r>
                    <w:t>Jira</w:t>
                  </w:r>
                </w:p>
                <w:p w14:paraId="49887C30" w14:textId="77777777" w:rsidR="00F45FFC" w:rsidRDefault="00F45FFC" w:rsidP="00F45FFC">
                  <w:pPr>
                    <w:pStyle w:val="ListBullet"/>
                    <w:contextualSpacing w:val="0"/>
                  </w:pPr>
                  <w:r>
                    <w:t>EJS</w:t>
                  </w:r>
                </w:p>
                <w:p w14:paraId="12EC79FF" w14:textId="65EDACC2" w:rsidR="00034ED4" w:rsidRPr="006E1507" w:rsidRDefault="00034ED4" w:rsidP="00034ED4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14:paraId="677C62BC" w14:textId="0322F297" w:rsidR="00F45FFC" w:rsidRPr="00CF1A49" w:rsidRDefault="00F45FFC" w:rsidP="00913946">
            <w:pPr>
              <w:contextualSpacing w:val="0"/>
            </w:pPr>
          </w:p>
        </w:tc>
      </w:tr>
    </w:tbl>
    <w:p w14:paraId="45B76FAB" w14:textId="77777777" w:rsidR="004E01EB" w:rsidRPr="00CF1A49" w:rsidRDefault="00A2512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B9F66A1406249FFA05ADFCD472B2B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37808BC" w14:textId="77777777" w:rsidTr="00D66A52">
        <w:tc>
          <w:tcPr>
            <w:tcW w:w="9355" w:type="dxa"/>
          </w:tcPr>
          <w:p w14:paraId="2943C5B2" w14:textId="145D8C11" w:rsidR="001D0BF1" w:rsidRPr="00CF1A49" w:rsidRDefault="0063650C" w:rsidP="001D0BF1">
            <w:pPr>
              <w:pStyle w:val="Heading3"/>
              <w:contextualSpacing w:val="0"/>
              <w:outlineLvl w:val="2"/>
            </w:pPr>
            <w:r>
              <w:t>October.2021</w:t>
            </w:r>
            <w:r w:rsidR="001D0BF1" w:rsidRPr="00CF1A49">
              <w:t xml:space="preserve"> – </w:t>
            </w:r>
            <w:r>
              <w:t>present</w:t>
            </w:r>
          </w:p>
          <w:p w14:paraId="2803F796" w14:textId="495F8585" w:rsidR="001D0BF1" w:rsidRPr="00CF1A49" w:rsidRDefault="0063650C" w:rsidP="001D0BF1">
            <w:pPr>
              <w:pStyle w:val="Heading2"/>
              <w:contextualSpacing w:val="0"/>
              <w:outlineLvl w:val="1"/>
            </w:pPr>
            <w:r>
              <w:t>Manager</w:t>
            </w:r>
            <w:r w:rsidR="00E106F5">
              <w:t xml:space="preserve">/lead developer, </w:t>
            </w:r>
            <w:r>
              <w:t>Network</w:t>
            </w:r>
            <w:r w:rsidR="00E106F5">
              <w:t xml:space="preserve"> automation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Spectrum Enterprise</w:t>
            </w:r>
          </w:p>
          <w:p w14:paraId="38BA7D73" w14:textId="712E86AE" w:rsidR="00D60FF9" w:rsidRDefault="00D60FF9" w:rsidP="00743665">
            <w:pPr>
              <w:pStyle w:val="ListBullet"/>
            </w:pPr>
            <w:r>
              <w:t>Led</w:t>
            </w:r>
            <w:r w:rsidR="00A3271B">
              <w:t xml:space="preserve"> a team of highly motivated developers working to automate the engineering </w:t>
            </w:r>
            <w:r w:rsidR="00034ED4">
              <w:t>workflow</w:t>
            </w:r>
          </w:p>
          <w:p w14:paraId="44942E1F" w14:textId="4647087A" w:rsidR="00A3271B" w:rsidRDefault="00D60FF9" w:rsidP="00743665">
            <w:pPr>
              <w:pStyle w:val="ListBullet"/>
            </w:pPr>
            <w:r>
              <w:t>Maintained a collection of</w:t>
            </w:r>
            <w:r w:rsidR="00A3271B">
              <w:t xml:space="preserve"> </w:t>
            </w:r>
            <w:r>
              <w:t xml:space="preserve">Flask Microservices called by a state machine in order to process </w:t>
            </w:r>
            <w:r w:rsidR="0029648C">
              <w:t>the design and provisioning of new customer circuits</w:t>
            </w:r>
            <w:r w:rsidR="00743665">
              <w:t xml:space="preserve"> </w:t>
            </w:r>
          </w:p>
          <w:p w14:paraId="1A44344D" w14:textId="58BCD832" w:rsidR="0029648C" w:rsidRDefault="00743665" w:rsidP="00743665">
            <w:pPr>
              <w:pStyle w:val="ListBullet"/>
            </w:pPr>
            <w:r>
              <w:t xml:space="preserve">Utilized Jenkins to automate the CI/CD pipeline </w:t>
            </w:r>
          </w:p>
          <w:p w14:paraId="663C0F9D" w14:textId="2957945D" w:rsidR="0029648C" w:rsidRDefault="00743665" w:rsidP="00743665">
            <w:pPr>
              <w:pStyle w:val="ListBullet"/>
            </w:pPr>
            <w:r>
              <w:t>Ran reporting and worked directly with PMO teams to determine current and future cost savings initiatives</w:t>
            </w:r>
          </w:p>
          <w:p w14:paraId="22828C1A" w14:textId="6EF7B5BD" w:rsidR="00743665" w:rsidRDefault="00743665" w:rsidP="00743665">
            <w:pPr>
              <w:pStyle w:val="ListBullet"/>
            </w:pPr>
            <w:r>
              <w:t>Responsible for hiring, onboarding, and training new developers</w:t>
            </w:r>
            <w:r w:rsidR="00034ED4">
              <w:t xml:space="preserve"> and managing resources between various workstreams</w:t>
            </w:r>
          </w:p>
          <w:p w14:paraId="728DB42B" w14:textId="32CF2C9F" w:rsidR="00034ED4" w:rsidRDefault="00034ED4" w:rsidP="00743665">
            <w:pPr>
              <w:pStyle w:val="ListBullet"/>
            </w:pPr>
            <w:r>
              <w:t>Created and m</w:t>
            </w:r>
            <w:r w:rsidR="00743665">
              <w:t>aintained training documentation in Confluence</w:t>
            </w:r>
          </w:p>
          <w:p w14:paraId="3B3DF8A1" w14:textId="03126E5D" w:rsidR="00A3271B" w:rsidRPr="00CF1A49" w:rsidRDefault="00034ED4" w:rsidP="00743665">
            <w:pPr>
              <w:pStyle w:val="ListBullet"/>
            </w:pPr>
            <w:r>
              <w:t>Successfully transitioned the team into an agile framework using Jira</w:t>
            </w:r>
          </w:p>
        </w:tc>
      </w:tr>
      <w:tr w:rsidR="00F61DF9" w:rsidRPr="00CF1A49" w14:paraId="18CF620C" w14:textId="77777777" w:rsidTr="00F61DF9">
        <w:tc>
          <w:tcPr>
            <w:tcW w:w="9355" w:type="dxa"/>
            <w:tcMar>
              <w:top w:w="216" w:type="dxa"/>
            </w:tcMar>
          </w:tcPr>
          <w:p w14:paraId="78FA2FE3" w14:textId="77777777" w:rsidR="001939E1" w:rsidRDefault="001939E1" w:rsidP="00F61DF9">
            <w:pPr>
              <w:pStyle w:val="Heading3"/>
              <w:contextualSpacing w:val="0"/>
              <w:outlineLvl w:val="2"/>
            </w:pPr>
          </w:p>
          <w:p w14:paraId="3EF402BE" w14:textId="758B3842" w:rsidR="00F61DF9" w:rsidRPr="00CF1A49" w:rsidRDefault="0063650C" w:rsidP="00F61DF9">
            <w:pPr>
              <w:pStyle w:val="Heading3"/>
              <w:contextualSpacing w:val="0"/>
              <w:outlineLvl w:val="2"/>
            </w:pPr>
            <w:r>
              <w:t>March.2018</w:t>
            </w:r>
            <w:r w:rsidR="00F61DF9" w:rsidRPr="00CF1A49">
              <w:t xml:space="preserve"> – </w:t>
            </w:r>
            <w:r>
              <w:t>October.2021</w:t>
            </w:r>
          </w:p>
          <w:p w14:paraId="321A02D3" w14:textId="4F4198AB" w:rsidR="00F61DF9" w:rsidRDefault="0063650C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Principal network engineer I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spectrum enterprise</w:t>
            </w:r>
          </w:p>
          <w:p w14:paraId="4016024E" w14:textId="09AF75B8" w:rsidR="0063650C" w:rsidRPr="0063650C" w:rsidRDefault="0063650C" w:rsidP="0063650C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Engineer IV</w:t>
            </w:r>
            <w:r w:rsidRPr="0063650C">
              <w:rPr>
                <w:sz w:val="20"/>
                <w:szCs w:val="20"/>
              </w:rPr>
              <w:t xml:space="preserve">, </w:t>
            </w:r>
            <w:r w:rsidRPr="0063650C">
              <w:rPr>
                <w:rStyle w:val="SubtleReference"/>
                <w:sz w:val="20"/>
                <w:szCs w:val="20"/>
              </w:rPr>
              <w:t>spectrum enterprise</w:t>
            </w:r>
          </w:p>
          <w:p w14:paraId="27633544" w14:textId="53D195F4" w:rsidR="0063650C" w:rsidRPr="0063650C" w:rsidRDefault="0063650C" w:rsidP="0063650C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Engineer III</w:t>
            </w:r>
            <w:r w:rsidRPr="0063650C">
              <w:rPr>
                <w:sz w:val="20"/>
                <w:szCs w:val="20"/>
              </w:rPr>
              <w:t xml:space="preserve">, </w:t>
            </w:r>
            <w:r w:rsidRPr="0063650C">
              <w:rPr>
                <w:rStyle w:val="SubtleReference"/>
                <w:sz w:val="20"/>
                <w:szCs w:val="20"/>
              </w:rPr>
              <w:t>spectrum enterprise</w:t>
            </w:r>
          </w:p>
          <w:p w14:paraId="228AC0DF" w14:textId="53F86131" w:rsidR="0063650C" w:rsidRPr="0063650C" w:rsidRDefault="0063650C" w:rsidP="00F61DF9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engineer II</w:t>
            </w:r>
            <w:r w:rsidRPr="0063650C">
              <w:rPr>
                <w:sz w:val="20"/>
                <w:szCs w:val="20"/>
              </w:rPr>
              <w:t xml:space="preserve">, </w:t>
            </w:r>
            <w:r w:rsidRPr="0063650C">
              <w:rPr>
                <w:rStyle w:val="SubtleReference"/>
                <w:sz w:val="20"/>
                <w:szCs w:val="20"/>
              </w:rPr>
              <w:t>spectrum enterprise</w:t>
            </w:r>
          </w:p>
          <w:p w14:paraId="5C6D21BF" w14:textId="0DFD5E7D" w:rsidR="00D60FF9" w:rsidRDefault="00F45FFC" w:rsidP="00034ED4">
            <w:pPr>
              <w:pStyle w:val="ListBullet"/>
            </w:pPr>
            <w:r>
              <w:t xml:space="preserve">Designed, developed, and maintained an internal </w:t>
            </w:r>
            <w:r w:rsidR="00E106F5">
              <w:t>company website using Node.js and Express</w:t>
            </w:r>
            <w:r w:rsidR="00D60FF9">
              <w:t>, which</w:t>
            </w:r>
            <w:r w:rsidR="00E106F5">
              <w:t xml:space="preserve"> </w:t>
            </w:r>
            <w:r w:rsidR="00A3271B">
              <w:t>generat</w:t>
            </w:r>
            <w:r w:rsidR="00D60FF9">
              <w:t>es</w:t>
            </w:r>
            <w:r w:rsidR="00E106F5">
              <w:t xml:space="preserve"> over $5,000,000 in annual contract labor savings</w:t>
            </w:r>
            <w:r w:rsidR="00D60FF9">
              <w:t xml:space="preserve"> by simplifying the engineering workflow and aggregating data into a single resource. </w:t>
            </w:r>
          </w:p>
          <w:p w14:paraId="4C1E87A0" w14:textId="4AE5097E" w:rsidR="00D60FF9" w:rsidRDefault="00D60FF9" w:rsidP="00034ED4">
            <w:pPr>
              <w:pStyle w:val="ListBullet"/>
            </w:pPr>
            <w:r>
              <w:t xml:space="preserve">Used Flask Python to create restful APIs that interact with core networking devices, making it </w:t>
            </w:r>
            <w:r w:rsidR="0029648C">
              <w:t>effortless</w:t>
            </w:r>
            <w:r>
              <w:t xml:space="preserve"> for other developers to access data from the </w:t>
            </w:r>
            <w:r w:rsidR="0029648C">
              <w:t xml:space="preserve">company </w:t>
            </w:r>
            <w:r>
              <w:t>network</w:t>
            </w:r>
          </w:p>
          <w:p w14:paraId="5DA8E10F" w14:textId="530FB4AF" w:rsidR="00E106F5" w:rsidRDefault="00E106F5" w:rsidP="00034ED4">
            <w:pPr>
              <w:pStyle w:val="ListBullet"/>
            </w:pPr>
            <w:r>
              <w:t xml:space="preserve">Responsible for the full-stack development of various tools within the organization using </w:t>
            </w:r>
            <w:r w:rsidR="00A3271B">
              <w:t>Python, JavaScript, and SQL</w:t>
            </w:r>
          </w:p>
          <w:p w14:paraId="2AEB1D4A" w14:textId="7775C090" w:rsidR="00E106F5" w:rsidRDefault="00E106F5" w:rsidP="00034ED4">
            <w:pPr>
              <w:pStyle w:val="ListBullet"/>
            </w:pPr>
            <w:r>
              <w:t xml:space="preserve">Wrote complex SQL queries </w:t>
            </w:r>
            <w:r w:rsidR="00034ED4">
              <w:t>to</w:t>
            </w:r>
            <w:r w:rsidR="00A3271B">
              <w:t xml:space="preserve"> large scale databases (such as CARS Remedy)</w:t>
            </w:r>
          </w:p>
        </w:tc>
      </w:tr>
      <w:tr w:rsidR="0043408C" w:rsidRPr="00CF1A49" w14:paraId="2AF2496A" w14:textId="77777777" w:rsidTr="00F61DF9">
        <w:tc>
          <w:tcPr>
            <w:tcW w:w="9355" w:type="dxa"/>
            <w:tcMar>
              <w:top w:w="216" w:type="dxa"/>
            </w:tcMar>
          </w:tcPr>
          <w:p w14:paraId="7F5CE7A4" w14:textId="77777777" w:rsidR="006E00D5" w:rsidRDefault="006E00D5" w:rsidP="0043408C">
            <w:pPr>
              <w:pStyle w:val="Heading3"/>
              <w:contextualSpacing w:val="0"/>
              <w:outlineLvl w:val="2"/>
            </w:pPr>
          </w:p>
          <w:p w14:paraId="7C44C335" w14:textId="77777777" w:rsidR="006E00D5" w:rsidRDefault="006E00D5" w:rsidP="0043408C">
            <w:pPr>
              <w:pStyle w:val="Heading3"/>
              <w:contextualSpacing w:val="0"/>
              <w:outlineLvl w:val="2"/>
            </w:pPr>
          </w:p>
          <w:p w14:paraId="2BF722ED" w14:textId="2A2F866D" w:rsidR="0043408C" w:rsidRPr="00CF1A49" w:rsidRDefault="0043408C" w:rsidP="0043408C">
            <w:pPr>
              <w:pStyle w:val="Heading3"/>
              <w:contextualSpacing w:val="0"/>
              <w:outlineLvl w:val="2"/>
            </w:pPr>
            <w:r>
              <w:lastRenderedPageBreak/>
              <w:t>March.2017</w:t>
            </w:r>
            <w:r w:rsidRPr="00CF1A49">
              <w:t xml:space="preserve"> – </w:t>
            </w:r>
            <w:r>
              <w:t>march.2018</w:t>
            </w:r>
          </w:p>
          <w:p w14:paraId="4303B983" w14:textId="1C1119CE" w:rsidR="0043408C" w:rsidRDefault="0043408C" w:rsidP="0043408C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noc technician</w:t>
            </w:r>
            <w:r w:rsidRPr="00CF1A49">
              <w:t xml:space="preserve">, </w:t>
            </w:r>
            <w:r>
              <w:rPr>
                <w:rStyle w:val="SubtleReference"/>
              </w:rPr>
              <w:t>Spectrum Enterprise</w:t>
            </w:r>
          </w:p>
          <w:p w14:paraId="5717C6A2" w14:textId="462C0F2D" w:rsidR="006E00D5" w:rsidRDefault="006E00D5" w:rsidP="0043408C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5531EAD4" w14:textId="027FB011" w:rsidR="006E00D5" w:rsidRPr="00CF1A49" w:rsidRDefault="006E00D5" w:rsidP="006E00D5">
            <w:pPr>
              <w:pStyle w:val="Heading3"/>
              <w:contextualSpacing w:val="0"/>
              <w:outlineLvl w:val="2"/>
            </w:pPr>
            <w:r>
              <w:t>OCTOBER</w:t>
            </w:r>
            <w:r>
              <w:t>.</w:t>
            </w:r>
            <w:r>
              <w:t>2014</w:t>
            </w:r>
            <w:r w:rsidRPr="00CF1A49">
              <w:t xml:space="preserve"> – </w:t>
            </w:r>
            <w:r>
              <w:t>march.</w:t>
            </w:r>
            <w:r>
              <w:t>2017</w:t>
            </w:r>
          </w:p>
          <w:p w14:paraId="234F1D19" w14:textId="7F4700B7" w:rsidR="006E00D5" w:rsidRPr="006E00D5" w:rsidRDefault="006E00D5" w:rsidP="0043408C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Business Class Tier III 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Spectrum Enterprise</w:t>
            </w:r>
          </w:p>
          <w:p w14:paraId="3570296F" w14:textId="77777777" w:rsidR="0043408C" w:rsidRDefault="0043408C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CD66059F17AC471A946C7908818286C7"/>
        </w:placeholder>
        <w:temporary/>
        <w:showingPlcHdr/>
        <w15:appearance w15:val="hidden"/>
      </w:sdtPr>
      <w:sdtEndPr/>
      <w:sdtContent>
        <w:p w14:paraId="66F128B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956EAD8" w14:textId="77777777" w:rsidTr="0043408C">
        <w:tc>
          <w:tcPr>
            <w:tcW w:w="9290" w:type="dxa"/>
          </w:tcPr>
          <w:p w14:paraId="4CB4FEAD" w14:textId="4EB2C4E0" w:rsidR="001D0BF1" w:rsidRPr="00CF1A49" w:rsidRDefault="0043408C" w:rsidP="001D0BF1">
            <w:pPr>
              <w:pStyle w:val="Heading3"/>
              <w:contextualSpacing w:val="0"/>
              <w:outlineLvl w:val="2"/>
            </w:pPr>
            <w:r>
              <w:t>expected graduation</w:t>
            </w:r>
            <w:r w:rsidR="001D0BF1" w:rsidRPr="00CF1A49">
              <w:t xml:space="preserve"> </w:t>
            </w:r>
            <w:r>
              <w:t>december 2022</w:t>
            </w:r>
          </w:p>
          <w:p w14:paraId="18C64522" w14:textId="57B87141" w:rsidR="007538DC" w:rsidRPr="00CF1A49" w:rsidRDefault="0043408C" w:rsidP="0043408C">
            <w:pPr>
              <w:pStyle w:val="Heading2"/>
              <w:contextualSpacing w:val="0"/>
              <w:outlineLvl w:val="1"/>
            </w:pPr>
            <w:r w:rsidRPr="0043408C">
              <w:rPr>
                <w:sz w:val="24"/>
                <w:szCs w:val="24"/>
              </w:rPr>
              <w:t>B.s. business administration, it management</w:t>
            </w:r>
            <w:r w:rsidR="001D0BF1" w:rsidRPr="0043408C">
              <w:rPr>
                <w:sz w:val="24"/>
                <w:szCs w:val="24"/>
              </w:rPr>
              <w:t xml:space="preserve">, </w:t>
            </w:r>
            <w:r w:rsidRPr="0043408C">
              <w:rPr>
                <w:rStyle w:val="SubtleReference"/>
                <w:sz w:val="22"/>
                <w:szCs w:val="22"/>
              </w:rPr>
              <w:t xml:space="preserve">western </w:t>
            </w:r>
            <w:proofErr w:type="gramStart"/>
            <w:r w:rsidRPr="0043408C">
              <w:rPr>
                <w:rStyle w:val="SubtleReference"/>
                <w:sz w:val="22"/>
                <w:szCs w:val="22"/>
              </w:rPr>
              <w:t>governors</w:t>
            </w:r>
            <w:proofErr w:type="gramEnd"/>
            <w:r w:rsidRPr="0043408C">
              <w:rPr>
                <w:rStyle w:val="SubtleReference"/>
                <w:sz w:val="22"/>
                <w:szCs w:val="22"/>
              </w:rPr>
              <w:t xml:space="preserve"> university</w:t>
            </w:r>
          </w:p>
        </w:tc>
      </w:tr>
    </w:tbl>
    <w:p w14:paraId="53F0C581" w14:textId="1019B8F7" w:rsidR="00AD782D" w:rsidRPr="00CF1A49" w:rsidRDefault="00AD782D" w:rsidP="003012B4"/>
    <w:p w14:paraId="56D5D32F" w14:textId="2C013FAF" w:rsidR="00B51D1B" w:rsidRPr="006E1507" w:rsidRDefault="00B51D1B" w:rsidP="006E1507"/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52DA5" w14:textId="77777777" w:rsidR="00A2512D" w:rsidRDefault="00A2512D" w:rsidP="0068194B">
      <w:r>
        <w:separator/>
      </w:r>
    </w:p>
    <w:p w14:paraId="46150F8C" w14:textId="77777777" w:rsidR="00A2512D" w:rsidRDefault="00A2512D"/>
    <w:p w14:paraId="31024A66" w14:textId="77777777" w:rsidR="00A2512D" w:rsidRDefault="00A2512D"/>
  </w:endnote>
  <w:endnote w:type="continuationSeparator" w:id="0">
    <w:p w14:paraId="7F01E37A" w14:textId="77777777" w:rsidR="00A2512D" w:rsidRDefault="00A2512D" w:rsidP="0068194B">
      <w:r>
        <w:continuationSeparator/>
      </w:r>
    </w:p>
    <w:p w14:paraId="0680C166" w14:textId="77777777" w:rsidR="00A2512D" w:rsidRDefault="00A2512D"/>
    <w:p w14:paraId="1488261F" w14:textId="77777777" w:rsidR="00A2512D" w:rsidRDefault="00A251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B16F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BA0B3" w14:textId="77777777" w:rsidR="00A2512D" w:rsidRDefault="00A2512D" w:rsidP="0068194B">
      <w:r>
        <w:separator/>
      </w:r>
    </w:p>
    <w:p w14:paraId="4940DE66" w14:textId="77777777" w:rsidR="00A2512D" w:rsidRDefault="00A2512D"/>
    <w:p w14:paraId="58A0D422" w14:textId="77777777" w:rsidR="00A2512D" w:rsidRDefault="00A2512D"/>
  </w:footnote>
  <w:footnote w:type="continuationSeparator" w:id="0">
    <w:p w14:paraId="19806547" w14:textId="77777777" w:rsidR="00A2512D" w:rsidRDefault="00A2512D" w:rsidP="0068194B">
      <w:r>
        <w:continuationSeparator/>
      </w:r>
    </w:p>
    <w:p w14:paraId="6DBA0E7C" w14:textId="77777777" w:rsidR="00A2512D" w:rsidRDefault="00A2512D"/>
    <w:p w14:paraId="15CAA602" w14:textId="77777777" w:rsidR="00A2512D" w:rsidRDefault="00A251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68B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2FBE7" wp14:editId="07568A7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CF7EAE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494BA" w:themeColor="accent1"/>
      </w:rPr>
    </w:lvl>
  </w:abstractNum>
  <w:abstractNum w:abstractNumId="9" w15:restartNumberingAfterBreak="0">
    <w:nsid w:val="FFFFFF89"/>
    <w:multiLevelType w:val="singleLevel"/>
    <w:tmpl w:val="E44254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494BA" w:themeColor="accent1"/>
      </w:rPr>
    </w:lvl>
  </w:abstractNum>
  <w:abstractNum w:abstractNumId="10" w15:restartNumberingAfterBreak="0">
    <w:nsid w:val="19FD4007"/>
    <w:multiLevelType w:val="multilevel"/>
    <w:tmpl w:val="4392B50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494BA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494BA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494BA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3494BA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3494BA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3494BA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3494BA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C231A0"/>
    <w:multiLevelType w:val="hybridMultilevel"/>
    <w:tmpl w:val="64F2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975B4A"/>
    <w:multiLevelType w:val="hybridMultilevel"/>
    <w:tmpl w:val="FED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55"/>
    <w:rsid w:val="000001EF"/>
    <w:rsid w:val="00007322"/>
    <w:rsid w:val="00007728"/>
    <w:rsid w:val="00022EB2"/>
    <w:rsid w:val="00024584"/>
    <w:rsid w:val="00024730"/>
    <w:rsid w:val="00034ED4"/>
    <w:rsid w:val="00055E95"/>
    <w:rsid w:val="0007021F"/>
    <w:rsid w:val="00086373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39E1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648C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12B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08C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E9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650C"/>
    <w:rsid w:val="006618E9"/>
    <w:rsid w:val="0068194B"/>
    <w:rsid w:val="00692703"/>
    <w:rsid w:val="006A1962"/>
    <w:rsid w:val="006B5D48"/>
    <w:rsid w:val="006B7D7B"/>
    <w:rsid w:val="006C1A5E"/>
    <w:rsid w:val="006D65FA"/>
    <w:rsid w:val="006E00D5"/>
    <w:rsid w:val="006E1507"/>
    <w:rsid w:val="00712D8B"/>
    <w:rsid w:val="007273B7"/>
    <w:rsid w:val="00733E0A"/>
    <w:rsid w:val="00743665"/>
    <w:rsid w:val="0074403D"/>
    <w:rsid w:val="00746D44"/>
    <w:rsid w:val="007538DC"/>
    <w:rsid w:val="00757803"/>
    <w:rsid w:val="00773372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47F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0135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512D"/>
    <w:rsid w:val="00A270EA"/>
    <w:rsid w:val="00A3271B"/>
    <w:rsid w:val="00A34BA2"/>
    <w:rsid w:val="00A36F27"/>
    <w:rsid w:val="00A42E32"/>
    <w:rsid w:val="00A46E63"/>
    <w:rsid w:val="00A51DC5"/>
    <w:rsid w:val="00A53DE1"/>
    <w:rsid w:val="00A615E1"/>
    <w:rsid w:val="00A615E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1055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0FF9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06F5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5FFC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05A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3494BA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A495D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A495D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3494BA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3494BA" w:themeColor="accent1" w:shadow="1" w:frame="1"/>
        <w:left w:val="single" w:sz="2" w:space="10" w:color="3494BA" w:themeColor="accent1" w:shadow="1" w:frame="1"/>
        <w:bottom w:val="single" w:sz="2" w:space="10" w:color="3494BA" w:themeColor="accent1" w:shadow="1" w:frame="1"/>
        <w:right w:val="single" w:sz="2" w:space="10" w:color="3494BA" w:themeColor="accent1" w:shadow="1" w:frame="1"/>
      </w:pBdr>
      <w:ind w:left="1152" w:right="1152"/>
    </w:pPr>
    <w:rPr>
      <w:rFonts w:eastAsiaTheme="minorEastAsia"/>
      <w:i/>
      <w:iCs/>
      <w:color w:val="3494B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F671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A495C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3494BA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01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9F66A1406249FFA05ADFCD472B2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9FFA7-E0B0-4AEA-A9FB-B4D8EFA89C8A}"/>
      </w:docPartPr>
      <w:docPartBody>
        <w:p w:rsidR="00BE0FAE" w:rsidRDefault="009111CD">
          <w:pPr>
            <w:pStyle w:val="EB9F66A1406249FFA05ADFCD472B2BB3"/>
          </w:pPr>
          <w:r w:rsidRPr="00CF1A49">
            <w:t>Experience</w:t>
          </w:r>
        </w:p>
      </w:docPartBody>
    </w:docPart>
    <w:docPart>
      <w:docPartPr>
        <w:name w:val="CD66059F17AC471A946C790881828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44EA7-E7EA-432C-BC85-DA341689C71E}"/>
      </w:docPartPr>
      <w:docPartBody>
        <w:p w:rsidR="00BE0FAE" w:rsidRDefault="009111CD">
          <w:pPr>
            <w:pStyle w:val="CD66059F17AC471A946C7908818286C7"/>
          </w:pPr>
          <w:r w:rsidRPr="00CF1A49">
            <w:t>Education</w:t>
          </w:r>
        </w:p>
      </w:docPartBody>
    </w:docPart>
    <w:docPart>
      <w:docPartPr>
        <w:name w:val="D8AC1BECEAD64B6E8D741038EF96E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A2F4D-EEB1-4266-AA4C-8ECFAB3A0163}"/>
      </w:docPartPr>
      <w:docPartBody>
        <w:p w:rsidR="00BE0FAE" w:rsidRDefault="001C3972" w:rsidP="001C3972">
          <w:pPr>
            <w:pStyle w:val="D8AC1BECEAD64B6E8D741038EF96E27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72"/>
    <w:rsid w:val="001C3972"/>
    <w:rsid w:val="002A0237"/>
    <w:rsid w:val="009111CD"/>
    <w:rsid w:val="00B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B9F66A1406249FFA05ADFCD472B2BB3">
    <w:name w:val="EB9F66A1406249FFA05ADFCD472B2BB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D66059F17AC471A946C7908818286C7">
    <w:name w:val="CD66059F17AC471A946C7908818286C7"/>
  </w:style>
  <w:style w:type="paragraph" w:customStyle="1" w:styleId="D8AC1BECEAD64B6E8D741038EF96E27C">
    <w:name w:val="D8AC1BECEAD64B6E8D741038EF96E27C"/>
    <w:rsid w:val="001C3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2022-02-10T01:40:00Z</dcterms:created>
  <dcterms:modified xsi:type="dcterms:W3CDTF">2022-02-16T06:05:00Z</dcterms:modified>
  <cp:category/>
</cp:coreProperties>
</file>